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E03C" w14:textId="629B3CA1" w:rsidR="006F7F9A" w:rsidRPr="006F7F9A" w:rsidRDefault="006F7F9A" w:rsidP="006F7F9A">
      <w:pPr>
        <w:jc w:val="center"/>
        <w:rPr>
          <w:lang w:val="es-419"/>
        </w:rPr>
      </w:pPr>
      <w:bookmarkStart w:id="0" w:name="_Toc65828511"/>
      <w:r w:rsidRPr="006F7F9A">
        <w:rPr>
          <w:lang w:val="es-419"/>
        </w:rPr>
        <w:t>TEMA:</w:t>
      </w:r>
      <w:bookmarkEnd w:id="0"/>
    </w:p>
    <w:p w14:paraId="71B9FCAC" w14:textId="2E619D15" w:rsidR="006F7F9A" w:rsidRPr="006F7F9A" w:rsidRDefault="0082304A" w:rsidP="006F7F9A">
      <w:pPr>
        <w:jc w:val="center"/>
        <w:rPr>
          <w:lang w:val="es-419"/>
        </w:rPr>
      </w:pPr>
      <w:r w:rsidRPr="0082304A">
        <w:rPr>
          <w:lang w:val="es-419"/>
        </w:rPr>
        <w:t>METODOLOGÍA PARA SATISFACER NECESIDAD DEL USO DE MACHINE LEARNING</w:t>
      </w:r>
      <w:r w:rsidR="006F7F9A" w:rsidRPr="006F7F9A">
        <w:rPr>
          <w:lang w:val="es-419"/>
        </w:rPr>
        <w:br/>
      </w:r>
      <w:r w:rsidR="006F7F9A" w:rsidRPr="006F7F9A">
        <w:rPr>
          <w:lang w:val="es-419"/>
        </w:rPr>
        <w:br/>
      </w:r>
    </w:p>
    <w:p w14:paraId="071F4E45" w14:textId="77777777" w:rsidR="006F7F9A" w:rsidRPr="006F7F9A" w:rsidRDefault="006F7F9A" w:rsidP="006F7F9A">
      <w:pPr>
        <w:jc w:val="center"/>
        <w:rPr>
          <w:lang w:val="es-419"/>
        </w:rPr>
      </w:pPr>
      <w:r w:rsidRPr="006F7F9A">
        <w:rPr>
          <w:lang w:val="es-419"/>
        </w:rPr>
        <w:t>APRENDIENTES:</w:t>
      </w:r>
    </w:p>
    <w:p w14:paraId="570A633D" w14:textId="77777777" w:rsidR="006F7F9A" w:rsidRPr="006F7F9A" w:rsidRDefault="006F7F9A" w:rsidP="006F7F9A">
      <w:pPr>
        <w:jc w:val="center"/>
        <w:rPr>
          <w:lang w:val="es-419"/>
        </w:rPr>
      </w:pPr>
      <w:r w:rsidRPr="006F7F9A">
        <w:rPr>
          <w:lang w:val="es-419"/>
        </w:rPr>
        <w:t>MARÍA LUISA LÓPEZ CORDERO, MARÍA FERNANDA MURILLO</w:t>
      </w:r>
    </w:p>
    <w:p w14:paraId="16DCDD14" w14:textId="29E6A9AD" w:rsidR="006F7F9A" w:rsidRPr="006F7F9A" w:rsidRDefault="006F7F9A" w:rsidP="006F7F9A">
      <w:pPr>
        <w:jc w:val="center"/>
        <w:rPr>
          <w:lang w:val="es-419"/>
        </w:rPr>
      </w:pPr>
      <w:r w:rsidRPr="006F7F9A">
        <w:rPr>
          <w:lang w:val="es-419"/>
        </w:rPr>
        <w:t>Y MARIANA VARGAS HUERTAS</w:t>
      </w:r>
      <w:r w:rsidRPr="006F7F9A">
        <w:rPr>
          <w:lang w:val="es-419"/>
        </w:rPr>
        <w:br/>
      </w:r>
      <w:r w:rsidRPr="006F7F9A">
        <w:rPr>
          <w:lang w:val="es-419"/>
        </w:rPr>
        <w:br/>
      </w:r>
    </w:p>
    <w:p w14:paraId="3219FD9E" w14:textId="77777777" w:rsidR="006F7F9A" w:rsidRPr="006F7F9A" w:rsidRDefault="006F7F9A" w:rsidP="006F7F9A">
      <w:pPr>
        <w:jc w:val="center"/>
        <w:rPr>
          <w:lang w:val="es-419"/>
        </w:rPr>
      </w:pPr>
      <w:r w:rsidRPr="006F7F9A">
        <w:rPr>
          <w:lang w:val="es-419"/>
        </w:rPr>
        <w:t>UNIVERSIDAD TÉCNICA NACIONAL</w:t>
      </w:r>
    </w:p>
    <w:p w14:paraId="2A235677" w14:textId="77777777" w:rsidR="006F7F9A" w:rsidRPr="006F7F9A" w:rsidRDefault="006F7F9A" w:rsidP="006F7F9A">
      <w:pPr>
        <w:jc w:val="center"/>
        <w:rPr>
          <w:lang w:val="es-419"/>
        </w:rPr>
      </w:pPr>
      <w:r w:rsidRPr="006F7F9A">
        <w:rPr>
          <w:lang w:val="es-419"/>
        </w:rPr>
        <w:t>SEDE SAN CARLOS</w:t>
      </w:r>
    </w:p>
    <w:p w14:paraId="55696B61" w14:textId="69621362" w:rsidR="006F7F9A" w:rsidRPr="006F7F9A" w:rsidRDefault="006F7F9A" w:rsidP="006F7F9A">
      <w:pPr>
        <w:jc w:val="center"/>
        <w:rPr>
          <w:lang w:val="es-419"/>
        </w:rPr>
      </w:pPr>
      <w:r w:rsidRPr="006F7F9A">
        <w:rPr>
          <w:lang w:val="es-419"/>
        </w:rPr>
        <w:t>INGENIERÍA DEL SOFTWARE</w:t>
      </w:r>
      <w:r w:rsidRPr="006F7F9A">
        <w:rPr>
          <w:lang w:val="es-419"/>
        </w:rPr>
        <w:br/>
      </w:r>
      <w:r w:rsidRPr="006F7F9A">
        <w:rPr>
          <w:lang w:val="es-419"/>
        </w:rPr>
        <w:br/>
      </w:r>
    </w:p>
    <w:p w14:paraId="48494F0A" w14:textId="77777777" w:rsidR="006F7F9A" w:rsidRPr="006F7F9A" w:rsidRDefault="006F7F9A" w:rsidP="006F7F9A">
      <w:pPr>
        <w:jc w:val="center"/>
        <w:rPr>
          <w:lang w:val="es-419"/>
        </w:rPr>
      </w:pPr>
      <w:r w:rsidRPr="006F7F9A">
        <w:rPr>
          <w:lang w:val="es-419"/>
        </w:rPr>
        <w:t>PROFESOR:</w:t>
      </w:r>
    </w:p>
    <w:p w14:paraId="3F6A1490" w14:textId="77777777" w:rsidR="006F7F9A" w:rsidRPr="006F7F9A" w:rsidRDefault="006F7F9A" w:rsidP="006F7F9A">
      <w:pPr>
        <w:jc w:val="center"/>
        <w:rPr>
          <w:lang w:val="es-419"/>
        </w:rPr>
      </w:pPr>
      <w:r w:rsidRPr="006F7F9A">
        <w:rPr>
          <w:lang w:val="es-419"/>
        </w:rPr>
        <w:t>FREDDY GERARDO ROCHA BOZA</w:t>
      </w:r>
    </w:p>
    <w:p w14:paraId="44EAD7DD" w14:textId="77777777" w:rsidR="006F7F9A" w:rsidRPr="006F7F9A" w:rsidRDefault="006F7F9A" w:rsidP="006F7F9A">
      <w:pPr>
        <w:jc w:val="center"/>
        <w:rPr>
          <w:lang w:val="es-419"/>
        </w:rPr>
      </w:pPr>
    </w:p>
    <w:p w14:paraId="00680857" w14:textId="77777777" w:rsidR="006F7F9A" w:rsidRPr="006F7F9A" w:rsidRDefault="006F7F9A" w:rsidP="006F7F9A">
      <w:pPr>
        <w:jc w:val="center"/>
        <w:rPr>
          <w:lang w:val="es-419"/>
        </w:rPr>
      </w:pPr>
    </w:p>
    <w:p w14:paraId="321496EC" w14:textId="77777777" w:rsidR="006F7F9A" w:rsidRPr="006F7F9A" w:rsidRDefault="006F7F9A" w:rsidP="006F7F9A">
      <w:pPr>
        <w:jc w:val="center"/>
        <w:rPr>
          <w:lang w:val="es-419"/>
        </w:rPr>
      </w:pPr>
    </w:p>
    <w:p w14:paraId="0A5B504E" w14:textId="7BCEE3BC" w:rsidR="000460F7" w:rsidRDefault="00E167A2" w:rsidP="006F7F9A">
      <w:pPr>
        <w:jc w:val="center"/>
        <w:rPr>
          <w:lang w:val="es-419"/>
        </w:rPr>
      </w:pPr>
      <w:r>
        <w:rPr>
          <w:lang w:val="es-419"/>
        </w:rPr>
        <w:t>2</w:t>
      </w:r>
      <w:r w:rsidR="0082304A">
        <w:rPr>
          <w:lang w:val="es-419"/>
        </w:rPr>
        <w:t>8</w:t>
      </w:r>
      <w:r w:rsidR="006F7F9A" w:rsidRPr="006F7F9A">
        <w:rPr>
          <w:lang w:val="es-419"/>
        </w:rPr>
        <w:t xml:space="preserve"> DE </w:t>
      </w:r>
      <w:r w:rsidR="0082304A">
        <w:rPr>
          <w:lang w:val="es-419"/>
        </w:rPr>
        <w:t>ABRIL</w:t>
      </w:r>
      <w:r w:rsidR="006F7F9A" w:rsidRPr="006F7F9A">
        <w:rPr>
          <w:lang w:val="es-419"/>
        </w:rPr>
        <w:t xml:space="preserve"> DEL 2021</w:t>
      </w:r>
    </w:p>
    <w:p w14:paraId="637B7720" w14:textId="1295F080" w:rsidR="00E167A2" w:rsidRDefault="00E167A2" w:rsidP="006F7F9A">
      <w:pPr>
        <w:jc w:val="center"/>
        <w:rPr>
          <w:lang w:val="es-419"/>
        </w:rPr>
      </w:pPr>
    </w:p>
    <w:p w14:paraId="1D382B3B" w14:textId="77777777" w:rsidR="00E167A2" w:rsidRPr="006F7F9A" w:rsidRDefault="00E167A2" w:rsidP="006F7F9A">
      <w:pPr>
        <w:jc w:val="center"/>
        <w:rPr>
          <w:lang w:val="es-419"/>
        </w:rPr>
      </w:pPr>
    </w:p>
    <w:sdt>
      <w:sdtPr>
        <w:rPr>
          <w:rFonts w:eastAsiaTheme="minorEastAsia"/>
          <w:bCs w:val="0"/>
          <w:kern w:val="0"/>
          <w:sz w:val="24"/>
          <w:szCs w:val="24"/>
        </w:rPr>
        <w:id w:val="-2097854550"/>
        <w:docPartObj>
          <w:docPartGallery w:val="Table of Contents"/>
          <w:docPartUnique/>
        </w:docPartObj>
      </w:sdtPr>
      <w:sdtEndPr>
        <w:rPr>
          <w:b/>
          <w:noProof/>
        </w:rPr>
      </w:sdtEndPr>
      <w:sdtContent>
        <w:p w14:paraId="1A2C1F30" w14:textId="78DB8BB9" w:rsidR="005B2A2C" w:rsidRPr="0082304A" w:rsidRDefault="005B2A2C" w:rsidP="000C2AFC">
          <w:pPr>
            <w:pStyle w:val="TOCHeading"/>
            <w:jc w:val="center"/>
            <w:rPr>
              <w:b/>
              <w:bCs w:val="0"/>
              <w:lang w:val="es-419"/>
            </w:rPr>
          </w:pPr>
          <w:r w:rsidRPr="0082304A">
            <w:rPr>
              <w:b/>
              <w:bCs w:val="0"/>
              <w:lang w:val="es-419"/>
            </w:rPr>
            <w:t>Tabla de contenidos</w:t>
          </w:r>
        </w:p>
        <w:p w14:paraId="22D3974F" w14:textId="3BAECC29" w:rsidR="00B47015" w:rsidRDefault="000460F7">
          <w:pPr>
            <w:pStyle w:val="TOC1"/>
            <w:tabs>
              <w:tab w:val="right" w:leader="dot" w:pos="9350"/>
            </w:tabs>
            <w:rPr>
              <w:rFonts w:cstheme="minorBidi"/>
              <w:noProof/>
              <w:sz w:val="22"/>
              <w:szCs w:val="22"/>
              <w:lang w:val="es-419" w:eastAsia="es-419"/>
            </w:rPr>
          </w:pPr>
          <w:r>
            <w:fldChar w:fldCharType="begin"/>
          </w:r>
          <w:r>
            <w:instrText xml:space="preserve"> TOC \o "1-3" \h \z \u </w:instrText>
          </w:r>
          <w:r>
            <w:fldChar w:fldCharType="separate"/>
          </w:r>
          <w:hyperlink w:anchor="_Toc70361634" w:history="1">
            <w:r w:rsidR="00B47015" w:rsidRPr="0028759E">
              <w:rPr>
                <w:rStyle w:val="Hyperlink"/>
                <w:b/>
                <w:noProof/>
                <w:lang w:val="es-419"/>
              </w:rPr>
              <w:t>Resúmen</w:t>
            </w:r>
            <w:r w:rsidR="00B47015">
              <w:rPr>
                <w:noProof/>
                <w:webHidden/>
              </w:rPr>
              <w:tab/>
            </w:r>
            <w:r w:rsidR="00B47015">
              <w:rPr>
                <w:noProof/>
                <w:webHidden/>
              </w:rPr>
              <w:fldChar w:fldCharType="begin"/>
            </w:r>
            <w:r w:rsidR="00B47015">
              <w:rPr>
                <w:noProof/>
                <w:webHidden/>
              </w:rPr>
              <w:instrText xml:space="preserve"> PAGEREF _Toc70361634 \h </w:instrText>
            </w:r>
            <w:r w:rsidR="00B47015">
              <w:rPr>
                <w:noProof/>
                <w:webHidden/>
              </w:rPr>
            </w:r>
            <w:r w:rsidR="00B47015">
              <w:rPr>
                <w:noProof/>
                <w:webHidden/>
              </w:rPr>
              <w:fldChar w:fldCharType="separate"/>
            </w:r>
            <w:r w:rsidR="00B47015">
              <w:rPr>
                <w:noProof/>
                <w:webHidden/>
              </w:rPr>
              <w:t>3</w:t>
            </w:r>
            <w:r w:rsidR="00B47015">
              <w:rPr>
                <w:noProof/>
                <w:webHidden/>
              </w:rPr>
              <w:fldChar w:fldCharType="end"/>
            </w:r>
          </w:hyperlink>
        </w:p>
        <w:p w14:paraId="2A608279" w14:textId="1D7C91D5" w:rsidR="00B47015" w:rsidRDefault="00B47015">
          <w:pPr>
            <w:pStyle w:val="TOC1"/>
            <w:tabs>
              <w:tab w:val="right" w:leader="dot" w:pos="9350"/>
            </w:tabs>
            <w:rPr>
              <w:rFonts w:cstheme="minorBidi"/>
              <w:noProof/>
              <w:sz w:val="22"/>
              <w:szCs w:val="22"/>
              <w:lang w:val="es-419" w:eastAsia="es-419"/>
            </w:rPr>
          </w:pPr>
          <w:hyperlink w:anchor="_Toc70361635" w:history="1">
            <w:r w:rsidRPr="0028759E">
              <w:rPr>
                <w:rStyle w:val="Hyperlink"/>
                <w:b/>
                <w:noProof/>
              </w:rPr>
              <w:t>Abstract</w:t>
            </w:r>
            <w:r>
              <w:rPr>
                <w:noProof/>
                <w:webHidden/>
              </w:rPr>
              <w:tab/>
            </w:r>
            <w:r>
              <w:rPr>
                <w:noProof/>
                <w:webHidden/>
              </w:rPr>
              <w:fldChar w:fldCharType="begin"/>
            </w:r>
            <w:r>
              <w:rPr>
                <w:noProof/>
                <w:webHidden/>
              </w:rPr>
              <w:instrText xml:space="preserve"> PAGEREF _Toc70361635 \h </w:instrText>
            </w:r>
            <w:r>
              <w:rPr>
                <w:noProof/>
                <w:webHidden/>
              </w:rPr>
            </w:r>
            <w:r>
              <w:rPr>
                <w:noProof/>
                <w:webHidden/>
              </w:rPr>
              <w:fldChar w:fldCharType="separate"/>
            </w:r>
            <w:r>
              <w:rPr>
                <w:noProof/>
                <w:webHidden/>
              </w:rPr>
              <w:t>4</w:t>
            </w:r>
            <w:r>
              <w:rPr>
                <w:noProof/>
                <w:webHidden/>
              </w:rPr>
              <w:fldChar w:fldCharType="end"/>
            </w:r>
          </w:hyperlink>
        </w:p>
        <w:p w14:paraId="537A2E74" w14:textId="01F1A800" w:rsidR="00B47015" w:rsidRDefault="00B47015">
          <w:pPr>
            <w:pStyle w:val="TOC1"/>
            <w:tabs>
              <w:tab w:val="right" w:leader="dot" w:pos="9350"/>
            </w:tabs>
            <w:rPr>
              <w:rFonts w:cstheme="minorBidi"/>
              <w:noProof/>
              <w:sz w:val="22"/>
              <w:szCs w:val="22"/>
              <w:lang w:val="es-419" w:eastAsia="es-419"/>
            </w:rPr>
          </w:pPr>
          <w:hyperlink w:anchor="_Toc70361636" w:history="1">
            <w:r w:rsidRPr="0028759E">
              <w:rPr>
                <w:rStyle w:val="Hyperlink"/>
                <w:b/>
                <w:noProof/>
                <w:lang w:val="es-419"/>
              </w:rPr>
              <w:t>Introducción</w:t>
            </w:r>
            <w:r>
              <w:rPr>
                <w:noProof/>
                <w:webHidden/>
              </w:rPr>
              <w:tab/>
            </w:r>
            <w:r>
              <w:rPr>
                <w:noProof/>
                <w:webHidden/>
              </w:rPr>
              <w:fldChar w:fldCharType="begin"/>
            </w:r>
            <w:r>
              <w:rPr>
                <w:noProof/>
                <w:webHidden/>
              </w:rPr>
              <w:instrText xml:space="preserve"> PAGEREF _Toc70361636 \h </w:instrText>
            </w:r>
            <w:r>
              <w:rPr>
                <w:noProof/>
                <w:webHidden/>
              </w:rPr>
            </w:r>
            <w:r>
              <w:rPr>
                <w:noProof/>
                <w:webHidden/>
              </w:rPr>
              <w:fldChar w:fldCharType="separate"/>
            </w:r>
            <w:r>
              <w:rPr>
                <w:noProof/>
                <w:webHidden/>
              </w:rPr>
              <w:t>5</w:t>
            </w:r>
            <w:r>
              <w:rPr>
                <w:noProof/>
                <w:webHidden/>
              </w:rPr>
              <w:fldChar w:fldCharType="end"/>
            </w:r>
          </w:hyperlink>
        </w:p>
        <w:p w14:paraId="1154F175" w14:textId="591B90E1" w:rsidR="00B47015" w:rsidRDefault="00B47015">
          <w:pPr>
            <w:pStyle w:val="TOC1"/>
            <w:tabs>
              <w:tab w:val="right" w:leader="dot" w:pos="9350"/>
            </w:tabs>
            <w:rPr>
              <w:rFonts w:cstheme="minorBidi"/>
              <w:noProof/>
              <w:sz w:val="22"/>
              <w:szCs w:val="22"/>
              <w:lang w:val="es-419" w:eastAsia="es-419"/>
            </w:rPr>
          </w:pPr>
          <w:hyperlink w:anchor="_Toc70361637" w:history="1">
            <w:r w:rsidRPr="0028759E">
              <w:rPr>
                <w:rStyle w:val="Hyperlink"/>
                <w:b/>
                <w:noProof/>
                <w:lang w:val="es-419"/>
              </w:rPr>
              <w:t>Objetivos</w:t>
            </w:r>
            <w:r>
              <w:rPr>
                <w:noProof/>
                <w:webHidden/>
              </w:rPr>
              <w:tab/>
            </w:r>
            <w:r>
              <w:rPr>
                <w:noProof/>
                <w:webHidden/>
              </w:rPr>
              <w:fldChar w:fldCharType="begin"/>
            </w:r>
            <w:r>
              <w:rPr>
                <w:noProof/>
                <w:webHidden/>
              </w:rPr>
              <w:instrText xml:space="preserve"> PAGEREF _Toc70361637 \h </w:instrText>
            </w:r>
            <w:r>
              <w:rPr>
                <w:noProof/>
                <w:webHidden/>
              </w:rPr>
            </w:r>
            <w:r>
              <w:rPr>
                <w:noProof/>
                <w:webHidden/>
              </w:rPr>
              <w:fldChar w:fldCharType="separate"/>
            </w:r>
            <w:r>
              <w:rPr>
                <w:noProof/>
                <w:webHidden/>
              </w:rPr>
              <w:t>6</w:t>
            </w:r>
            <w:r>
              <w:rPr>
                <w:noProof/>
                <w:webHidden/>
              </w:rPr>
              <w:fldChar w:fldCharType="end"/>
            </w:r>
          </w:hyperlink>
        </w:p>
        <w:p w14:paraId="02BFDCC4" w14:textId="30F5E022" w:rsidR="00B47015" w:rsidRDefault="00B47015">
          <w:pPr>
            <w:pStyle w:val="TOC2"/>
            <w:tabs>
              <w:tab w:val="right" w:leader="dot" w:pos="9350"/>
            </w:tabs>
            <w:rPr>
              <w:rFonts w:cstheme="minorBidi"/>
              <w:noProof/>
              <w:sz w:val="22"/>
              <w:szCs w:val="22"/>
              <w:lang w:val="es-419" w:eastAsia="es-419"/>
            </w:rPr>
          </w:pPr>
          <w:hyperlink w:anchor="_Toc70361638" w:history="1">
            <w:r w:rsidRPr="0028759E">
              <w:rPr>
                <w:rStyle w:val="Hyperlink"/>
                <w:noProof/>
                <w:lang w:val="es-419"/>
              </w:rPr>
              <w:t>Objetivo General:</w:t>
            </w:r>
            <w:r>
              <w:rPr>
                <w:noProof/>
                <w:webHidden/>
              </w:rPr>
              <w:tab/>
            </w:r>
            <w:r>
              <w:rPr>
                <w:noProof/>
                <w:webHidden/>
              </w:rPr>
              <w:fldChar w:fldCharType="begin"/>
            </w:r>
            <w:r>
              <w:rPr>
                <w:noProof/>
                <w:webHidden/>
              </w:rPr>
              <w:instrText xml:space="preserve"> PAGEREF _Toc70361638 \h </w:instrText>
            </w:r>
            <w:r>
              <w:rPr>
                <w:noProof/>
                <w:webHidden/>
              </w:rPr>
            </w:r>
            <w:r>
              <w:rPr>
                <w:noProof/>
                <w:webHidden/>
              </w:rPr>
              <w:fldChar w:fldCharType="separate"/>
            </w:r>
            <w:r>
              <w:rPr>
                <w:noProof/>
                <w:webHidden/>
              </w:rPr>
              <w:t>6</w:t>
            </w:r>
            <w:r>
              <w:rPr>
                <w:noProof/>
                <w:webHidden/>
              </w:rPr>
              <w:fldChar w:fldCharType="end"/>
            </w:r>
          </w:hyperlink>
        </w:p>
        <w:p w14:paraId="1584F4B7" w14:textId="02484B57" w:rsidR="00B47015" w:rsidRDefault="00B47015">
          <w:pPr>
            <w:pStyle w:val="TOC2"/>
            <w:tabs>
              <w:tab w:val="right" w:leader="dot" w:pos="9350"/>
            </w:tabs>
            <w:rPr>
              <w:rFonts w:cstheme="minorBidi"/>
              <w:noProof/>
              <w:sz w:val="22"/>
              <w:szCs w:val="22"/>
              <w:lang w:val="es-419" w:eastAsia="es-419"/>
            </w:rPr>
          </w:pPr>
          <w:hyperlink w:anchor="_Toc70361639" w:history="1">
            <w:r w:rsidRPr="0028759E">
              <w:rPr>
                <w:rStyle w:val="Hyperlink"/>
                <w:noProof/>
              </w:rPr>
              <w:t>Objetivos Específicos:</w:t>
            </w:r>
            <w:r>
              <w:rPr>
                <w:noProof/>
                <w:webHidden/>
              </w:rPr>
              <w:tab/>
            </w:r>
            <w:r>
              <w:rPr>
                <w:noProof/>
                <w:webHidden/>
              </w:rPr>
              <w:fldChar w:fldCharType="begin"/>
            </w:r>
            <w:r>
              <w:rPr>
                <w:noProof/>
                <w:webHidden/>
              </w:rPr>
              <w:instrText xml:space="preserve"> PAGEREF _Toc70361639 \h </w:instrText>
            </w:r>
            <w:r>
              <w:rPr>
                <w:noProof/>
                <w:webHidden/>
              </w:rPr>
            </w:r>
            <w:r>
              <w:rPr>
                <w:noProof/>
                <w:webHidden/>
              </w:rPr>
              <w:fldChar w:fldCharType="separate"/>
            </w:r>
            <w:r>
              <w:rPr>
                <w:noProof/>
                <w:webHidden/>
              </w:rPr>
              <w:t>6</w:t>
            </w:r>
            <w:r>
              <w:rPr>
                <w:noProof/>
                <w:webHidden/>
              </w:rPr>
              <w:fldChar w:fldCharType="end"/>
            </w:r>
          </w:hyperlink>
        </w:p>
        <w:p w14:paraId="28ACDC16" w14:textId="20EA49E0" w:rsidR="00B47015" w:rsidRDefault="00B47015">
          <w:pPr>
            <w:pStyle w:val="TOC1"/>
            <w:tabs>
              <w:tab w:val="right" w:leader="dot" w:pos="9350"/>
            </w:tabs>
            <w:rPr>
              <w:rFonts w:cstheme="minorBidi"/>
              <w:noProof/>
              <w:sz w:val="22"/>
              <w:szCs w:val="22"/>
              <w:lang w:val="es-419" w:eastAsia="es-419"/>
            </w:rPr>
          </w:pPr>
          <w:hyperlink w:anchor="_Toc70361640" w:history="1">
            <w:r w:rsidRPr="0028759E">
              <w:rPr>
                <w:rStyle w:val="Hyperlink"/>
                <w:b/>
                <w:noProof/>
                <w:lang w:val="es-419"/>
              </w:rPr>
              <w:t>Conclusión:</w:t>
            </w:r>
            <w:r>
              <w:rPr>
                <w:noProof/>
                <w:webHidden/>
              </w:rPr>
              <w:tab/>
            </w:r>
            <w:r>
              <w:rPr>
                <w:noProof/>
                <w:webHidden/>
              </w:rPr>
              <w:fldChar w:fldCharType="begin"/>
            </w:r>
            <w:r>
              <w:rPr>
                <w:noProof/>
                <w:webHidden/>
              </w:rPr>
              <w:instrText xml:space="preserve"> PAGEREF _Toc70361640 \h </w:instrText>
            </w:r>
            <w:r>
              <w:rPr>
                <w:noProof/>
                <w:webHidden/>
              </w:rPr>
            </w:r>
            <w:r>
              <w:rPr>
                <w:noProof/>
                <w:webHidden/>
              </w:rPr>
              <w:fldChar w:fldCharType="separate"/>
            </w:r>
            <w:r>
              <w:rPr>
                <w:noProof/>
                <w:webHidden/>
              </w:rPr>
              <w:t>7</w:t>
            </w:r>
            <w:r>
              <w:rPr>
                <w:noProof/>
                <w:webHidden/>
              </w:rPr>
              <w:fldChar w:fldCharType="end"/>
            </w:r>
          </w:hyperlink>
        </w:p>
        <w:p w14:paraId="0A840D0A" w14:textId="496B5B01" w:rsidR="00B47015" w:rsidRDefault="00B47015">
          <w:pPr>
            <w:pStyle w:val="TOC1"/>
            <w:tabs>
              <w:tab w:val="right" w:leader="dot" w:pos="9350"/>
            </w:tabs>
            <w:rPr>
              <w:rFonts w:cstheme="minorBidi"/>
              <w:noProof/>
              <w:sz w:val="22"/>
              <w:szCs w:val="22"/>
              <w:lang w:val="es-419" w:eastAsia="es-419"/>
            </w:rPr>
          </w:pPr>
          <w:hyperlink w:anchor="_Toc70361641" w:history="1">
            <w:r w:rsidRPr="0028759E">
              <w:rPr>
                <w:rStyle w:val="Hyperlink"/>
                <w:b/>
                <w:noProof/>
                <w:lang w:val="es-419"/>
              </w:rPr>
              <w:t>Figuras:</w:t>
            </w:r>
            <w:r>
              <w:rPr>
                <w:noProof/>
                <w:webHidden/>
              </w:rPr>
              <w:tab/>
            </w:r>
            <w:r>
              <w:rPr>
                <w:noProof/>
                <w:webHidden/>
              </w:rPr>
              <w:fldChar w:fldCharType="begin"/>
            </w:r>
            <w:r>
              <w:rPr>
                <w:noProof/>
                <w:webHidden/>
              </w:rPr>
              <w:instrText xml:space="preserve"> PAGEREF _Toc70361641 \h </w:instrText>
            </w:r>
            <w:r>
              <w:rPr>
                <w:noProof/>
                <w:webHidden/>
              </w:rPr>
            </w:r>
            <w:r>
              <w:rPr>
                <w:noProof/>
                <w:webHidden/>
              </w:rPr>
              <w:fldChar w:fldCharType="separate"/>
            </w:r>
            <w:r>
              <w:rPr>
                <w:noProof/>
                <w:webHidden/>
              </w:rPr>
              <w:t>7</w:t>
            </w:r>
            <w:r>
              <w:rPr>
                <w:noProof/>
                <w:webHidden/>
              </w:rPr>
              <w:fldChar w:fldCharType="end"/>
            </w:r>
          </w:hyperlink>
        </w:p>
        <w:p w14:paraId="38033B58" w14:textId="06F4F255" w:rsidR="000460F7" w:rsidRDefault="000460F7">
          <w:r>
            <w:rPr>
              <w:b/>
              <w:bCs/>
              <w:noProof/>
            </w:rPr>
            <w:fldChar w:fldCharType="end"/>
          </w:r>
        </w:p>
      </w:sdtContent>
    </w:sdt>
    <w:p w14:paraId="4C0EB4A9" w14:textId="004F7ACC" w:rsidR="000460F7" w:rsidRDefault="00625ADB" w:rsidP="00625ADB">
      <w:pPr>
        <w:tabs>
          <w:tab w:val="left" w:pos="2364"/>
        </w:tabs>
      </w:pPr>
      <w:r>
        <w:tab/>
      </w:r>
    </w:p>
    <w:p w14:paraId="278D6A63" w14:textId="77372536" w:rsidR="000460F7" w:rsidRDefault="000460F7"/>
    <w:p w14:paraId="057D4F67" w14:textId="2ED73DC8" w:rsidR="00EF5585" w:rsidRPr="0082304A" w:rsidRDefault="00EF5585" w:rsidP="0015551B">
      <w:pPr>
        <w:pStyle w:val="Heading1"/>
        <w:jc w:val="center"/>
        <w:rPr>
          <w:b/>
          <w:bCs w:val="0"/>
          <w:lang w:val="es-419"/>
        </w:rPr>
      </w:pPr>
      <w:r w:rsidRPr="0082304A">
        <w:rPr>
          <w:lang w:val="es-419"/>
        </w:rPr>
        <w:br w:type="page"/>
      </w:r>
      <w:bookmarkStart w:id="1" w:name="_Toc70361634"/>
      <w:proofErr w:type="spellStart"/>
      <w:r w:rsidRPr="0082304A">
        <w:rPr>
          <w:b/>
          <w:bCs w:val="0"/>
          <w:lang w:val="es-419"/>
        </w:rPr>
        <w:lastRenderedPageBreak/>
        <w:t>Resúmen</w:t>
      </w:r>
      <w:bookmarkEnd w:id="1"/>
      <w:proofErr w:type="spellEnd"/>
    </w:p>
    <w:p w14:paraId="6F6A9694" w14:textId="1E2F87D7" w:rsidR="00EF5585" w:rsidRDefault="0082304A" w:rsidP="0015551B">
      <w:pPr>
        <w:rPr>
          <w:lang w:val="es-419"/>
        </w:rPr>
      </w:pPr>
      <w:r>
        <w:rPr>
          <w:lang w:val="es-419"/>
        </w:rPr>
        <w:tab/>
        <w:t>El objetivo de la investigaci</w:t>
      </w:r>
      <w:r w:rsidRPr="0082304A">
        <w:rPr>
          <w:lang w:val="es-419"/>
        </w:rPr>
        <w:t>ón</w:t>
      </w:r>
      <w:r>
        <w:rPr>
          <w:lang w:val="es-419"/>
        </w:rPr>
        <w:t xml:space="preserve"> es conocer el aprendizaje automático o más conocido como machin</w:t>
      </w:r>
      <w:r w:rsidR="0015551B">
        <w:rPr>
          <w:lang w:val="es-419"/>
        </w:rPr>
        <w:t>e</w:t>
      </w:r>
      <w:r>
        <w:rPr>
          <w:lang w:val="es-419"/>
        </w:rPr>
        <w:t xml:space="preserve"> </w:t>
      </w:r>
      <w:proofErr w:type="spellStart"/>
      <w:r>
        <w:rPr>
          <w:lang w:val="es-419"/>
        </w:rPr>
        <w:t>learning</w:t>
      </w:r>
      <w:proofErr w:type="spellEnd"/>
      <w:r>
        <w:rPr>
          <w:lang w:val="es-419"/>
        </w:rPr>
        <w:t>, por su traducción al inglés, es uno de los más conocidos en la actualidad, es una aplicación de la inteligencia artificial y su principal finalidad es desarrollar técnicas que permitan a las máquinas aprender por sí mismas.</w:t>
      </w:r>
    </w:p>
    <w:p w14:paraId="182F5CBB" w14:textId="398F8333" w:rsidR="0015551B" w:rsidRDefault="0082304A" w:rsidP="0015551B">
      <w:pPr>
        <w:rPr>
          <w:lang w:val="es-419"/>
        </w:rPr>
      </w:pPr>
      <w:r>
        <w:rPr>
          <w:lang w:val="es-419"/>
        </w:rPr>
        <w:tab/>
        <w:t xml:space="preserve">En este documento, se hablará </w:t>
      </w:r>
      <w:r w:rsidR="0015551B">
        <w:rPr>
          <w:lang w:val="es-419"/>
        </w:rPr>
        <w:t xml:space="preserve">más a fondo de lo que es machine </w:t>
      </w:r>
      <w:proofErr w:type="spellStart"/>
      <w:r w:rsidR="0015551B">
        <w:rPr>
          <w:lang w:val="es-419"/>
        </w:rPr>
        <w:t>learning</w:t>
      </w:r>
      <w:proofErr w:type="spellEnd"/>
      <w:r w:rsidR="0015551B">
        <w:rPr>
          <w:lang w:val="es-419"/>
        </w:rPr>
        <w:t xml:space="preserve"> o aprendizaje automático, como utilizar esta aplicación para beneficiar a las empresas o negocios y, además, como se podrían ver perjudicados si no lo desea implementar. </w:t>
      </w:r>
    </w:p>
    <w:p w14:paraId="06256847" w14:textId="69F458A9" w:rsidR="0082304A" w:rsidRDefault="0015551B" w:rsidP="0015551B">
      <w:pPr>
        <w:ind w:firstLine="720"/>
        <w:rPr>
          <w:lang w:val="es-419"/>
        </w:rPr>
      </w:pPr>
      <w:r>
        <w:rPr>
          <w:lang w:val="es-419"/>
        </w:rPr>
        <w:t>Finalmente, se podrá mencionar</w:t>
      </w:r>
      <w:r w:rsidRPr="0015551B">
        <w:rPr>
          <w:lang w:val="es-419"/>
        </w:rPr>
        <w:t xml:space="preserve"> cuáles son sus grandes fortalezas, oportunidades, debilidades y amenazas para la humanidad.</w:t>
      </w:r>
    </w:p>
    <w:p w14:paraId="7E9F434E" w14:textId="77777777" w:rsidR="0015551B" w:rsidRPr="0082304A" w:rsidRDefault="0015551B" w:rsidP="0015551B">
      <w:pPr>
        <w:rPr>
          <w:lang w:val="es-419"/>
        </w:rPr>
      </w:pPr>
    </w:p>
    <w:p w14:paraId="422C9C43" w14:textId="447388E9" w:rsidR="00EF5585" w:rsidRPr="00C870B1" w:rsidRDefault="00EF5585" w:rsidP="0015551B">
      <w:pPr>
        <w:rPr>
          <w:lang w:val="es-419"/>
        </w:rPr>
      </w:pPr>
    </w:p>
    <w:p w14:paraId="1F5832EE" w14:textId="15A69799" w:rsidR="00EF5585" w:rsidRPr="00C870B1" w:rsidRDefault="00EF5585" w:rsidP="0015551B">
      <w:pPr>
        <w:rPr>
          <w:lang w:val="es-419"/>
        </w:rPr>
      </w:pPr>
    </w:p>
    <w:p w14:paraId="331298D5" w14:textId="6B7DEB75" w:rsidR="00EF5585" w:rsidRPr="00C870B1" w:rsidRDefault="00EF5585" w:rsidP="00EF5585">
      <w:pPr>
        <w:rPr>
          <w:lang w:val="es-419"/>
        </w:rPr>
      </w:pPr>
    </w:p>
    <w:p w14:paraId="58BEDDAA" w14:textId="6688A812" w:rsidR="00EF5585" w:rsidRDefault="00EF5585" w:rsidP="00EF5585">
      <w:pPr>
        <w:rPr>
          <w:lang w:val="es-419"/>
        </w:rPr>
      </w:pPr>
    </w:p>
    <w:p w14:paraId="23A4AEE8" w14:textId="7FD6B120" w:rsidR="0015551B" w:rsidRDefault="0015551B" w:rsidP="00EF5585">
      <w:pPr>
        <w:rPr>
          <w:lang w:val="es-419"/>
        </w:rPr>
      </w:pPr>
    </w:p>
    <w:p w14:paraId="6A561754" w14:textId="03C9D15A" w:rsidR="0015551B" w:rsidRDefault="0015551B" w:rsidP="00EF5585">
      <w:pPr>
        <w:rPr>
          <w:lang w:val="es-419"/>
        </w:rPr>
      </w:pPr>
    </w:p>
    <w:p w14:paraId="70712962" w14:textId="404D7D94" w:rsidR="0015551B" w:rsidRDefault="0015551B" w:rsidP="00EF5585">
      <w:pPr>
        <w:rPr>
          <w:lang w:val="es-419"/>
        </w:rPr>
      </w:pPr>
    </w:p>
    <w:p w14:paraId="77D75CAC" w14:textId="1C0B1E62" w:rsidR="0015551B" w:rsidRDefault="0015551B" w:rsidP="00EF5585">
      <w:pPr>
        <w:rPr>
          <w:lang w:val="es-419"/>
        </w:rPr>
      </w:pPr>
    </w:p>
    <w:p w14:paraId="71995EA7" w14:textId="77777777" w:rsidR="0015551B" w:rsidRPr="00C870B1" w:rsidRDefault="0015551B" w:rsidP="00EF5585">
      <w:pPr>
        <w:rPr>
          <w:lang w:val="es-419"/>
        </w:rPr>
      </w:pPr>
    </w:p>
    <w:p w14:paraId="54F79958" w14:textId="39C2AE05" w:rsidR="00EF5585" w:rsidRPr="00C870B1" w:rsidRDefault="00EF5585" w:rsidP="00EF5585">
      <w:pPr>
        <w:rPr>
          <w:lang w:val="es-419"/>
        </w:rPr>
      </w:pPr>
    </w:p>
    <w:p w14:paraId="7C9AC29D" w14:textId="20B303AA" w:rsidR="00EF5585" w:rsidRPr="00625ADB" w:rsidRDefault="00954851" w:rsidP="00954851">
      <w:pPr>
        <w:pStyle w:val="Heading1"/>
        <w:jc w:val="center"/>
        <w:rPr>
          <w:b/>
          <w:bCs w:val="0"/>
        </w:rPr>
      </w:pPr>
      <w:bookmarkStart w:id="2" w:name="_Toc70361635"/>
      <w:r w:rsidRPr="00625ADB">
        <w:rPr>
          <w:b/>
          <w:bCs w:val="0"/>
        </w:rPr>
        <w:lastRenderedPageBreak/>
        <w:t>Abstract</w:t>
      </w:r>
      <w:bookmarkEnd w:id="2"/>
    </w:p>
    <w:p w14:paraId="532B31FB" w14:textId="7D9C4634" w:rsidR="0015551B" w:rsidRDefault="00625ADB" w:rsidP="0015551B">
      <w:r>
        <w:tab/>
      </w:r>
      <w:r w:rsidR="0015551B">
        <w:t>The objective of the research is to know machine learning or better known as machin</w:t>
      </w:r>
      <w:r w:rsidR="0015551B">
        <w:t>e</w:t>
      </w:r>
      <w:r w:rsidR="0015551B">
        <w:t xml:space="preserve"> learning, due to its translation into English, it is one of the best known today, it is an application of artificial intelligence and its main purpose is to develop techniques to convert to machines learn by themselves.</w:t>
      </w:r>
    </w:p>
    <w:p w14:paraId="3B29466C" w14:textId="3F60B3A4" w:rsidR="0015551B" w:rsidRDefault="0015551B" w:rsidP="0015551B">
      <w:pPr>
        <w:ind w:firstLine="720"/>
      </w:pPr>
      <w:r>
        <w:t>In this document, we will talk in more depth about what machin</w:t>
      </w:r>
      <w:r>
        <w:t>e</w:t>
      </w:r>
      <w:r>
        <w:t xml:space="preserve"> learning or machine learning is, how to use this application for beneficiaries of companies or businesses and, in addition, how they could be harmed if they do not want to implement it.</w:t>
      </w:r>
    </w:p>
    <w:p w14:paraId="392CA6CE" w14:textId="397F67B7" w:rsidR="00EF5585" w:rsidRPr="00625ADB" w:rsidRDefault="0015551B" w:rsidP="0015551B">
      <w:pPr>
        <w:ind w:firstLine="720"/>
      </w:pPr>
      <w:r>
        <w:t xml:space="preserve">Finally, the opportunities can be increased with their great strengths, </w:t>
      </w:r>
      <w:proofErr w:type="gramStart"/>
      <w:r>
        <w:t>weaknesses</w:t>
      </w:r>
      <w:proofErr w:type="gramEnd"/>
      <w:r>
        <w:t xml:space="preserve"> and threats to humanity.</w:t>
      </w:r>
    </w:p>
    <w:p w14:paraId="39D74047" w14:textId="11C9C1D5" w:rsidR="00EF5585" w:rsidRPr="00625ADB" w:rsidRDefault="00EF5585" w:rsidP="00EF5585"/>
    <w:p w14:paraId="041DBA49" w14:textId="038034F3" w:rsidR="00EF5585" w:rsidRPr="00625ADB" w:rsidRDefault="00EF5585" w:rsidP="00EF5585"/>
    <w:p w14:paraId="687C0B1E" w14:textId="79C36A9E" w:rsidR="00EF5585" w:rsidRPr="00625ADB" w:rsidRDefault="00EF5585" w:rsidP="00EF5585"/>
    <w:p w14:paraId="58DE1EBE" w14:textId="5C4E35DD" w:rsidR="00EF5585" w:rsidRPr="00625ADB" w:rsidRDefault="00EF5585" w:rsidP="00EF5585"/>
    <w:p w14:paraId="3F754D21" w14:textId="207AFFE0" w:rsidR="00EF5585" w:rsidRDefault="00EF5585" w:rsidP="00EF5585"/>
    <w:p w14:paraId="29B6F3C4" w14:textId="6AB2734D" w:rsidR="0015551B" w:rsidRDefault="0015551B" w:rsidP="00EF5585"/>
    <w:p w14:paraId="5AFE4DA7" w14:textId="68F5E318" w:rsidR="0015551B" w:rsidRDefault="0015551B" w:rsidP="00EF5585"/>
    <w:p w14:paraId="3C161158" w14:textId="35A43FF3" w:rsidR="0015551B" w:rsidRDefault="0015551B" w:rsidP="00EF5585"/>
    <w:p w14:paraId="79362517" w14:textId="2D39DF10" w:rsidR="0015551B" w:rsidRDefault="0015551B" w:rsidP="00EF5585"/>
    <w:p w14:paraId="202F3E75" w14:textId="77777777" w:rsidR="0015551B" w:rsidRPr="00625ADB" w:rsidRDefault="0015551B" w:rsidP="00EF5585"/>
    <w:p w14:paraId="50085C9D" w14:textId="77777777" w:rsidR="000460F7" w:rsidRPr="00625ADB" w:rsidRDefault="000460F7"/>
    <w:p w14:paraId="7ECF008E" w14:textId="2315C3EB" w:rsidR="000460F7" w:rsidRPr="00FA74E6" w:rsidRDefault="000460F7" w:rsidP="000460F7">
      <w:pPr>
        <w:pStyle w:val="Heading1"/>
        <w:jc w:val="center"/>
        <w:rPr>
          <w:b/>
          <w:bCs w:val="0"/>
          <w:lang w:val="es-419"/>
        </w:rPr>
      </w:pPr>
      <w:bookmarkStart w:id="3" w:name="_Toc70361636"/>
      <w:r w:rsidRPr="00FA74E6">
        <w:rPr>
          <w:b/>
          <w:bCs w:val="0"/>
          <w:lang w:val="es-419"/>
        </w:rPr>
        <w:lastRenderedPageBreak/>
        <w:t>Introducción</w:t>
      </w:r>
      <w:bookmarkEnd w:id="3"/>
    </w:p>
    <w:p w14:paraId="745BBFB8" w14:textId="03E35ACA" w:rsidR="000460F7" w:rsidRDefault="0015551B" w:rsidP="0015551B">
      <w:pPr>
        <w:ind w:firstLine="720"/>
        <w:rPr>
          <w:lang w:val="es-419"/>
        </w:rPr>
      </w:pPr>
      <w:r w:rsidRPr="0015551B">
        <w:rPr>
          <w:lang w:val="es-419"/>
        </w:rPr>
        <w:t xml:space="preserve">El análisis simultáneo de información, en conjunto con el procesamiento estadístico suele ser una de las tareas más importantes a nivel global. Por eso uno de los objetivos de este documento es el conocer como el machine </w:t>
      </w:r>
      <w:proofErr w:type="spellStart"/>
      <w:r w:rsidRPr="0015551B">
        <w:rPr>
          <w:lang w:val="es-419"/>
        </w:rPr>
        <w:t>learning</w:t>
      </w:r>
      <w:proofErr w:type="spellEnd"/>
      <w:r w:rsidRPr="0015551B">
        <w:rPr>
          <w:lang w:val="es-419"/>
        </w:rPr>
        <w:t xml:space="preserve"> se convirtió en un pilar fundamental para el trato de datos a gran escala.</w:t>
      </w:r>
    </w:p>
    <w:p w14:paraId="441EB114" w14:textId="030FA784" w:rsidR="0015551B" w:rsidRPr="0015551B" w:rsidRDefault="0015551B" w:rsidP="0015551B">
      <w:pPr>
        <w:ind w:firstLine="720"/>
        <w:rPr>
          <w:lang w:val="es-419"/>
        </w:rPr>
      </w:pPr>
      <w:r w:rsidRPr="0015551B">
        <w:rPr>
          <w:lang w:val="es-419"/>
        </w:rPr>
        <w:t xml:space="preserve">Algunos sectores como el informático, </w:t>
      </w:r>
      <w:r>
        <w:rPr>
          <w:lang w:val="es-419"/>
        </w:rPr>
        <w:t>medicina</w:t>
      </w:r>
      <w:r w:rsidRPr="0015551B">
        <w:rPr>
          <w:lang w:val="es-419"/>
        </w:rPr>
        <w:t xml:space="preserve">, </w:t>
      </w:r>
      <w:r>
        <w:rPr>
          <w:lang w:val="es-419"/>
        </w:rPr>
        <w:t>empresas,</w:t>
      </w:r>
      <w:r w:rsidRPr="0015551B">
        <w:rPr>
          <w:lang w:val="es-419"/>
        </w:rPr>
        <w:t xml:space="preserve"> transporte</w:t>
      </w:r>
      <w:r>
        <w:rPr>
          <w:lang w:val="es-419"/>
        </w:rPr>
        <w:t xml:space="preserve"> y muchos más, en los últimos años</w:t>
      </w:r>
      <w:r w:rsidRPr="0015551B">
        <w:rPr>
          <w:lang w:val="es-419"/>
        </w:rPr>
        <w:t xml:space="preserve"> encontrado </w:t>
      </w:r>
      <w:r>
        <w:rPr>
          <w:lang w:val="es-419"/>
        </w:rPr>
        <w:t>una solución</w:t>
      </w:r>
      <w:r w:rsidRPr="0015551B">
        <w:rPr>
          <w:lang w:val="es-419"/>
        </w:rPr>
        <w:t xml:space="preserve"> </w:t>
      </w:r>
      <w:r>
        <w:rPr>
          <w:lang w:val="es-419"/>
        </w:rPr>
        <w:t xml:space="preserve">o medio que le ayude con las tareas diarias y </w:t>
      </w:r>
      <w:r w:rsidRPr="0015551B">
        <w:rPr>
          <w:lang w:val="es-419"/>
        </w:rPr>
        <w:t>de aprendizaje</w:t>
      </w:r>
      <w:r>
        <w:rPr>
          <w:lang w:val="es-419"/>
        </w:rPr>
        <w:t>, esta herramienta</w:t>
      </w:r>
      <w:r w:rsidRPr="0015551B">
        <w:rPr>
          <w:lang w:val="es-419"/>
        </w:rPr>
        <w:t xml:space="preserve"> es el machine </w:t>
      </w:r>
      <w:proofErr w:type="spellStart"/>
      <w:r w:rsidRPr="0015551B">
        <w:rPr>
          <w:lang w:val="es-419"/>
        </w:rPr>
        <w:t>learning</w:t>
      </w:r>
      <w:proofErr w:type="spellEnd"/>
      <w:r w:rsidRPr="0015551B">
        <w:rPr>
          <w:lang w:val="es-419"/>
        </w:rPr>
        <w:t>.</w:t>
      </w:r>
      <w:r>
        <w:rPr>
          <w:lang w:val="es-419"/>
        </w:rPr>
        <w:t xml:space="preserve"> Una </w:t>
      </w:r>
      <w:r w:rsidRPr="0015551B">
        <w:rPr>
          <w:lang w:val="es-419"/>
        </w:rPr>
        <w:t>disciplina procedente de la inteligencia artificial</w:t>
      </w:r>
    </w:p>
    <w:p w14:paraId="0A9A254F" w14:textId="36E8FFEE" w:rsidR="0015551B" w:rsidRDefault="0015551B" w:rsidP="0015551B">
      <w:pPr>
        <w:ind w:firstLine="720"/>
        <w:rPr>
          <w:lang w:val="es-419"/>
        </w:rPr>
      </w:pPr>
      <w:r w:rsidRPr="0015551B">
        <w:rPr>
          <w:lang w:val="es-419"/>
        </w:rPr>
        <w:t>Herramienta que busca mejorar el análisis de datos, ya sea por la implementación de nuevos sistemas o simplemente el mejoramiento de los ya existentes, mediante el uso de algoritmos basados en información antigua o reciente que permita el funcionamiento óptimo del sistema a trabajar.</w:t>
      </w:r>
    </w:p>
    <w:p w14:paraId="23AF31A4" w14:textId="0377973E" w:rsidR="00B47015" w:rsidRPr="0015551B" w:rsidRDefault="00B47015" w:rsidP="0015551B">
      <w:pPr>
        <w:ind w:firstLine="720"/>
        <w:rPr>
          <w:lang w:val="es-419"/>
        </w:rPr>
      </w:pPr>
      <w:r>
        <w:rPr>
          <w:lang w:val="es-419"/>
        </w:rPr>
        <w:t>Además, en la actualidad esta herramienta se ha convertido un en tema muy importante para las áreas antes mencionadas como las empresas, medicina, informático, etcétera. Ya que, esta herramienta trata de generar máquinas capaces de ser más inteligentes, sin la intervención constante de los seres humanos.</w:t>
      </w:r>
    </w:p>
    <w:p w14:paraId="16B5A72D" w14:textId="51DB2F68" w:rsidR="000460F7" w:rsidRPr="00FA74E6" w:rsidRDefault="000460F7">
      <w:pPr>
        <w:rPr>
          <w:lang w:val="es-419"/>
        </w:rPr>
      </w:pPr>
    </w:p>
    <w:p w14:paraId="60B67C40" w14:textId="53C98A6D" w:rsidR="000460F7" w:rsidRPr="00FA74E6" w:rsidRDefault="000460F7">
      <w:pPr>
        <w:rPr>
          <w:lang w:val="es-419"/>
        </w:rPr>
      </w:pPr>
    </w:p>
    <w:p w14:paraId="3F8F4285" w14:textId="75F7BC15" w:rsidR="000460F7" w:rsidRPr="00FA74E6" w:rsidRDefault="000460F7">
      <w:pPr>
        <w:rPr>
          <w:lang w:val="es-419"/>
        </w:rPr>
      </w:pPr>
    </w:p>
    <w:p w14:paraId="0F88C5D5" w14:textId="4A484748" w:rsidR="000460F7" w:rsidRPr="00FA74E6" w:rsidRDefault="000460F7" w:rsidP="000460F7">
      <w:pPr>
        <w:pStyle w:val="Heading1"/>
        <w:jc w:val="center"/>
        <w:rPr>
          <w:b/>
          <w:bCs w:val="0"/>
          <w:lang w:val="es-419"/>
        </w:rPr>
      </w:pPr>
      <w:bookmarkStart w:id="4" w:name="_Toc70361637"/>
      <w:r w:rsidRPr="00FA74E6">
        <w:rPr>
          <w:b/>
          <w:bCs w:val="0"/>
          <w:lang w:val="es-419"/>
        </w:rPr>
        <w:lastRenderedPageBreak/>
        <w:t>Objetivos</w:t>
      </w:r>
      <w:bookmarkEnd w:id="4"/>
    </w:p>
    <w:p w14:paraId="51E36674" w14:textId="00011504" w:rsidR="000460F7" w:rsidRPr="00FA74E6" w:rsidRDefault="000460F7" w:rsidP="000460F7">
      <w:pPr>
        <w:pStyle w:val="Heading2"/>
        <w:rPr>
          <w:lang w:val="es-419"/>
        </w:rPr>
      </w:pPr>
      <w:bookmarkStart w:id="5" w:name="_Toc70361638"/>
      <w:r w:rsidRPr="00FA74E6">
        <w:rPr>
          <w:lang w:val="es-419"/>
        </w:rPr>
        <w:t>Objetivo General:</w:t>
      </w:r>
      <w:bookmarkEnd w:id="5"/>
    </w:p>
    <w:p w14:paraId="3D50610D" w14:textId="0E364247" w:rsidR="000460F7" w:rsidRPr="0082304A" w:rsidRDefault="000460F7" w:rsidP="000460F7">
      <w:pPr>
        <w:rPr>
          <w:lang w:val="es-419"/>
        </w:rPr>
      </w:pPr>
      <w:r w:rsidRPr="00FA74E6">
        <w:rPr>
          <w:lang w:val="es-419"/>
        </w:rPr>
        <w:tab/>
      </w:r>
      <w:r w:rsidRPr="000460F7">
        <w:rPr>
          <w:lang w:val="es-419"/>
        </w:rPr>
        <w:t xml:space="preserve">Realizar una investigación de </w:t>
      </w:r>
      <w:r>
        <w:rPr>
          <w:lang w:val="es-419"/>
        </w:rPr>
        <w:t>una metodología</w:t>
      </w:r>
      <w:r w:rsidR="0082304A">
        <w:rPr>
          <w:lang w:val="es-419"/>
        </w:rPr>
        <w:t xml:space="preserve"> </w:t>
      </w:r>
      <w:r w:rsidR="0082304A" w:rsidRPr="0082304A">
        <w:rPr>
          <w:lang w:val="es-419"/>
        </w:rPr>
        <w:t xml:space="preserve">para satisfacer necesidad del uso de machine </w:t>
      </w:r>
      <w:proofErr w:type="spellStart"/>
      <w:r w:rsidR="0082304A" w:rsidRPr="0082304A">
        <w:rPr>
          <w:lang w:val="es-419"/>
        </w:rPr>
        <w:t>learning</w:t>
      </w:r>
      <w:proofErr w:type="spellEnd"/>
      <w:r w:rsidR="0082304A" w:rsidRPr="0082304A">
        <w:rPr>
          <w:lang w:val="es-419"/>
        </w:rPr>
        <w:t xml:space="preserve"> hoy día y como esto puede beneficiar al negocio y como lo afecta si no lo usa o no utiliza los datos.</w:t>
      </w:r>
    </w:p>
    <w:p w14:paraId="7B335A1D" w14:textId="300ECC31" w:rsidR="000460F7" w:rsidRDefault="000460F7" w:rsidP="000460F7">
      <w:pPr>
        <w:pStyle w:val="Heading2"/>
      </w:pPr>
      <w:bookmarkStart w:id="6" w:name="_Toc70361639"/>
      <w:proofErr w:type="spellStart"/>
      <w:r w:rsidRPr="000460F7">
        <w:t>Objetivos</w:t>
      </w:r>
      <w:proofErr w:type="spellEnd"/>
      <w:r w:rsidRPr="000460F7">
        <w:t xml:space="preserve"> </w:t>
      </w:r>
      <w:proofErr w:type="spellStart"/>
      <w:r w:rsidRPr="000460F7">
        <w:t>Específicos</w:t>
      </w:r>
      <w:proofErr w:type="spellEnd"/>
      <w:r w:rsidRPr="000460F7">
        <w:t>:</w:t>
      </w:r>
      <w:bookmarkEnd w:id="6"/>
    </w:p>
    <w:p w14:paraId="0EFD3C26" w14:textId="7613F2FC" w:rsidR="000460F7" w:rsidRDefault="00B47015" w:rsidP="00B47015">
      <w:pPr>
        <w:pStyle w:val="ListParagraph"/>
        <w:numPr>
          <w:ilvl w:val="0"/>
          <w:numId w:val="19"/>
        </w:numPr>
        <w:rPr>
          <w:lang w:val="es-419"/>
        </w:rPr>
      </w:pPr>
      <w:r>
        <w:rPr>
          <w:lang w:val="es-419"/>
        </w:rPr>
        <w:t xml:space="preserve">Investigar qué es machine </w:t>
      </w:r>
      <w:proofErr w:type="spellStart"/>
      <w:r>
        <w:rPr>
          <w:lang w:val="es-419"/>
        </w:rPr>
        <w:t>learning</w:t>
      </w:r>
      <w:proofErr w:type="spellEnd"/>
      <w:r>
        <w:rPr>
          <w:lang w:val="es-419"/>
        </w:rPr>
        <w:t xml:space="preserve"> o aprendizaje automático.</w:t>
      </w:r>
    </w:p>
    <w:p w14:paraId="765DB683" w14:textId="5F21ADDE" w:rsidR="00B47015" w:rsidRDefault="00B47015" w:rsidP="00B47015">
      <w:pPr>
        <w:pStyle w:val="ListParagraph"/>
        <w:numPr>
          <w:ilvl w:val="0"/>
          <w:numId w:val="19"/>
        </w:numPr>
        <w:rPr>
          <w:lang w:val="es-419"/>
        </w:rPr>
      </w:pPr>
      <w:r>
        <w:rPr>
          <w:lang w:val="es-419"/>
        </w:rPr>
        <w:t>Ventajas y desventajas de este.</w:t>
      </w:r>
    </w:p>
    <w:p w14:paraId="2A18043A" w14:textId="724E9FA9" w:rsidR="00B47015" w:rsidRDefault="00B47015" w:rsidP="00B47015">
      <w:pPr>
        <w:pStyle w:val="ListParagraph"/>
        <w:numPr>
          <w:ilvl w:val="0"/>
          <w:numId w:val="19"/>
        </w:numPr>
        <w:rPr>
          <w:lang w:val="es-419"/>
        </w:rPr>
      </w:pPr>
      <w:r>
        <w:rPr>
          <w:lang w:val="es-419"/>
        </w:rPr>
        <w:t>Cómo puede beneficiar al negocio o empresas.</w:t>
      </w:r>
    </w:p>
    <w:p w14:paraId="4D5003DD" w14:textId="3F813E33" w:rsidR="00B47015" w:rsidRPr="00B47015" w:rsidRDefault="00B47015" w:rsidP="00B47015">
      <w:pPr>
        <w:pStyle w:val="ListParagraph"/>
        <w:numPr>
          <w:ilvl w:val="0"/>
          <w:numId w:val="19"/>
        </w:numPr>
        <w:rPr>
          <w:lang w:val="es-419"/>
        </w:rPr>
      </w:pPr>
      <w:r>
        <w:rPr>
          <w:lang w:val="es-419"/>
        </w:rPr>
        <w:t>Como se verán afectadas las empresas o el negocio si no se utiliza.</w:t>
      </w:r>
    </w:p>
    <w:p w14:paraId="30A70886" w14:textId="12FEC9DC" w:rsidR="005B2A2C" w:rsidRDefault="005B2A2C">
      <w:pPr>
        <w:rPr>
          <w:lang w:val="es-419"/>
        </w:rPr>
      </w:pPr>
    </w:p>
    <w:p w14:paraId="5392B3D8" w14:textId="3E0A44C7" w:rsidR="005B2A2C" w:rsidRDefault="005B2A2C">
      <w:pPr>
        <w:rPr>
          <w:lang w:val="es-419"/>
        </w:rPr>
      </w:pPr>
    </w:p>
    <w:p w14:paraId="2AFD61EF" w14:textId="55A2C6EB" w:rsidR="005B2A2C" w:rsidRDefault="005B2A2C">
      <w:pPr>
        <w:rPr>
          <w:lang w:val="es-419"/>
        </w:rPr>
      </w:pPr>
    </w:p>
    <w:p w14:paraId="60B60EF2" w14:textId="43683121" w:rsidR="005B2A2C" w:rsidRDefault="005B2A2C">
      <w:pPr>
        <w:rPr>
          <w:lang w:val="es-419"/>
        </w:rPr>
      </w:pPr>
    </w:p>
    <w:p w14:paraId="0F31A951" w14:textId="7F39323B" w:rsidR="005B2A2C" w:rsidRDefault="005B2A2C">
      <w:pPr>
        <w:rPr>
          <w:lang w:val="es-419"/>
        </w:rPr>
      </w:pPr>
    </w:p>
    <w:p w14:paraId="50490F46" w14:textId="1DDBC46D" w:rsidR="005B2A2C" w:rsidRDefault="005B2A2C">
      <w:pPr>
        <w:rPr>
          <w:lang w:val="es-419"/>
        </w:rPr>
      </w:pPr>
    </w:p>
    <w:p w14:paraId="130B54D4" w14:textId="34C20A94" w:rsidR="005B2A2C" w:rsidRDefault="005B2A2C">
      <w:pPr>
        <w:rPr>
          <w:lang w:val="es-419"/>
        </w:rPr>
      </w:pPr>
    </w:p>
    <w:p w14:paraId="131CA723" w14:textId="4D44953F" w:rsidR="005B2A2C" w:rsidRDefault="005B2A2C">
      <w:pPr>
        <w:rPr>
          <w:lang w:val="es-419"/>
        </w:rPr>
      </w:pPr>
    </w:p>
    <w:p w14:paraId="5B1E802E" w14:textId="3C284CF0" w:rsidR="005B2A2C" w:rsidRDefault="005B2A2C">
      <w:pPr>
        <w:rPr>
          <w:lang w:val="es-419"/>
        </w:rPr>
      </w:pPr>
    </w:p>
    <w:p w14:paraId="711C6010" w14:textId="689E2D96" w:rsidR="005B2A2C" w:rsidRDefault="005B2A2C">
      <w:pPr>
        <w:rPr>
          <w:lang w:val="es-419"/>
        </w:rPr>
      </w:pPr>
    </w:p>
    <w:p w14:paraId="1747C35D" w14:textId="371E8188" w:rsidR="005B2A2C" w:rsidRDefault="005B2A2C">
      <w:pPr>
        <w:rPr>
          <w:lang w:val="es-419"/>
        </w:rPr>
      </w:pPr>
    </w:p>
    <w:p w14:paraId="285C0178" w14:textId="6CB121DF" w:rsidR="005B2A2C" w:rsidRDefault="005B2A2C">
      <w:pPr>
        <w:rPr>
          <w:lang w:val="es-419"/>
        </w:rPr>
      </w:pPr>
    </w:p>
    <w:p w14:paraId="7F8BDA08" w14:textId="00307FAD" w:rsidR="005D0952" w:rsidRDefault="004B3A89" w:rsidP="004B3A89">
      <w:pPr>
        <w:pStyle w:val="Heading1"/>
        <w:jc w:val="center"/>
        <w:rPr>
          <w:b/>
          <w:bCs w:val="0"/>
          <w:lang w:val="es-419"/>
        </w:rPr>
      </w:pPr>
      <w:bookmarkStart w:id="7" w:name="_Toc70361640"/>
      <w:r w:rsidRPr="004B3A89">
        <w:rPr>
          <w:b/>
          <w:bCs w:val="0"/>
          <w:lang w:val="es-419"/>
        </w:rPr>
        <w:lastRenderedPageBreak/>
        <w:t>Conclusión:</w:t>
      </w:r>
      <w:bookmarkEnd w:id="7"/>
    </w:p>
    <w:p w14:paraId="5F9ECBB7" w14:textId="69FA0A57" w:rsidR="000E755B" w:rsidRDefault="000E755B" w:rsidP="000E755B">
      <w:pPr>
        <w:rPr>
          <w:lang w:val="es-419"/>
        </w:rPr>
      </w:pPr>
    </w:p>
    <w:p w14:paraId="035DDE2E" w14:textId="0BA1C5EF" w:rsidR="004F681F" w:rsidRPr="004F681F" w:rsidRDefault="004F681F" w:rsidP="0082304A">
      <w:pPr>
        <w:pStyle w:val="Heading1"/>
        <w:rPr>
          <w:lang w:val="es-419"/>
        </w:rPr>
      </w:pPr>
    </w:p>
    <w:p w14:paraId="6E331F68" w14:textId="3A48D65D" w:rsidR="004F681F" w:rsidRPr="004F681F" w:rsidRDefault="004F681F" w:rsidP="004F681F">
      <w:pPr>
        <w:rPr>
          <w:lang w:val="es-419"/>
        </w:rPr>
      </w:pPr>
    </w:p>
    <w:p w14:paraId="175471BF" w14:textId="1D9C7C90" w:rsidR="004F681F" w:rsidRPr="004F681F" w:rsidRDefault="004F681F" w:rsidP="004F681F">
      <w:pPr>
        <w:rPr>
          <w:lang w:val="es-419"/>
        </w:rPr>
      </w:pPr>
    </w:p>
    <w:p w14:paraId="1763616E" w14:textId="5A9D6684" w:rsidR="004F681F" w:rsidRPr="004F681F" w:rsidRDefault="004F681F" w:rsidP="004F681F">
      <w:pPr>
        <w:rPr>
          <w:lang w:val="es-419"/>
        </w:rPr>
      </w:pPr>
    </w:p>
    <w:p w14:paraId="6372C093" w14:textId="4452B373" w:rsidR="004F681F" w:rsidRPr="004F681F" w:rsidRDefault="004F681F" w:rsidP="004F681F">
      <w:pPr>
        <w:rPr>
          <w:lang w:val="es-419"/>
        </w:rPr>
      </w:pPr>
    </w:p>
    <w:p w14:paraId="33BB19C5" w14:textId="2BD86FFC" w:rsidR="004F681F" w:rsidRPr="004F681F" w:rsidRDefault="004F681F" w:rsidP="004F681F">
      <w:pPr>
        <w:rPr>
          <w:lang w:val="es-419"/>
        </w:rPr>
      </w:pPr>
    </w:p>
    <w:p w14:paraId="294CF316" w14:textId="081652FC" w:rsidR="004F681F" w:rsidRPr="004F681F" w:rsidRDefault="004F681F" w:rsidP="004F681F">
      <w:pPr>
        <w:rPr>
          <w:lang w:val="es-419"/>
        </w:rPr>
      </w:pPr>
    </w:p>
    <w:p w14:paraId="5B7A45AB" w14:textId="7CCF8CD4" w:rsidR="004F681F" w:rsidRDefault="004F681F" w:rsidP="004F681F">
      <w:pPr>
        <w:rPr>
          <w:lang w:val="es-419"/>
        </w:rPr>
      </w:pPr>
    </w:p>
    <w:p w14:paraId="415AADCE" w14:textId="4E03D758" w:rsidR="004F681F" w:rsidRDefault="004F681F" w:rsidP="004F681F">
      <w:pPr>
        <w:tabs>
          <w:tab w:val="left" w:pos="3504"/>
        </w:tabs>
        <w:rPr>
          <w:lang w:val="es-419"/>
        </w:rPr>
      </w:pPr>
      <w:r>
        <w:rPr>
          <w:lang w:val="es-419"/>
        </w:rPr>
        <w:tab/>
      </w:r>
    </w:p>
    <w:p w14:paraId="04692DA7" w14:textId="52091B9C" w:rsidR="004F681F" w:rsidRDefault="004F681F" w:rsidP="004F681F">
      <w:pPr>
        <w:tabs>
          <w:tab w:val="left" w:pos="3504"/>
        </w:tabs>
        <w:rPr>
          <w:lang w:val="es-419"/>
        </w:rPr>
      </w:pPr>
    </w:p>
    <w:p w14:paraId="0019F378" w14:textId="0874AC9F" w:rsidR="00455B19" w:rsidRPr="00455B19" w:rsidRDefault="004F681F" w:rsidP="00455B19">
      <w:pPr>
        <w:pStyle w:val="Heading1"/>
        <w:jc w:val="center"/>
        <w:rPr>
          <w:b/>
          <w:bCs w:val="0"/>
          <w:lang w:val="es-419"/>
        </w:rPr>
      </w:pPr>
      <w:bookmarkStart w:id="8" w:name="_Toc70361641"/>
      <w:r w:rsidRPr="004F681F">
        <w:rPr>
          <w:b/>
          <w:bCs w:val="0"/>
          <w:lang w:val="es-419"/>
        </w:rPr>
        <w:t>Figuras:</w:t>
      </w:r>
      <w:bookmarkEnd w:id="8"/>
    </w:p>
    <w:p w14:paraId="24F752FA" w14:textId="5C3BFF92" w:rsidR="00FD28EB" w:rsidRPr="00FD28EB" w:rsidRDefault="00FD28EB" w:rsidP="00FD28EB">
      <w:pPr>
        <w:tabs>
          <w:tab w:val="left" w:pos="1248"/>
        </w:tabs>
        <w:rPr>
          <w:lang w:val="es-419"/>
        </w:rPr>
      </w:pPr>
    </w:p>
    <w:sectPr w:rsidR="00FD28EB" w:rsidRPr="00FD28E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68D7F" w14:textId="77777777" w:rsidR="007D600D" w:rsidRDefault="007D600D" w:rsidP="005B2A2C">
      <w:pPr>
        <w:spacing w:line="240" w:lineRule="auto"/>
      </w:pPr>
      <w:r>
        <w:separator/>
      </w:r>
    </w:p>
  </w:endnote>
  <w:endnote w:type="continuationSeparator" w:id="0">
    <w:p w14:paraId="5B436041" w14:textId="77777777" w:rsidR="007D600D" w:rsidRDefault="007D600D" w:rsidP="005B2A2C">
      <w:pPr>
        <w:spacing w:line="240" w:lineRule="auto"/>
      </w:pPr>
      <w:r>
        <w:continuationSeparator/>
      </w:r>
    </w:p>
  </w:endnote>
  <w:endnote w:type="continuationNotice" w:id="1">
    <w:p w14:paraId="548EA4E9" w14:textId="77777777" w:rsidR="007D600D" w:rsidRDefault="007D60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33252"/>
      <w:docPartObj>
        <w:docPartGallery w:val="Page Numbers (Bottom of Page)"/>
        <w:docPartUnique/>
      </w:docPartObj>
    </w:sdtPr>
    <w:sdtEndPr/>
    <w:sdtContent>
      <w:p w14:paraId="37A658D8" w14:textId="68E02F99" w:rsidR="00137C85" w:rsidRDefault="00137C85">
        <w:pPr>
          <w:pStyle w:val="Footer"/>
        </w:pPr>
        <w:r>
          <w:rPr>
            <w:noProof/>
          </w:rPr>
          <mc:AlternateContent>
            <mc:Choice Requires="wps">
              <w:drawing>
                <wp:anchor distT="0" distB="0" distL="114300" distR="114300" simplePos="0" relativeHeight="251658241" behindDoc="0" locked="0" layoutInCell="1" allowOverlap="1" wp14:anchorId="74AF06E5" wp14:editId="6F323F35">
                  <wp:simplePos x="0" y="0"/>
                  <wp:positionH relativeFrom="margin">
                    <wp:align>center</wp:align>
                  </wp:positionH>
                  <wp:positionV relativeFrom="bottomMargin">
                    <wp:align>center</wp:align>
                  </wp:positionV>
                  <wp:extent cx="551815" cy="238760"/>
                  <wp:effectExtent l="19050" t="19050" r="19685" b="18415"/>
                  <wp:wrapNone/>
                  <wp:docPr id="9" name="Double Bracke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DED314E" w14:textId="77777777" w:rsidR="00137C85" w:rsidRDefault="00137C8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4AF06E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9" o:spid="_x0000_s1026" type="#_x0000_t185" style="position:absolute;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3uHOAIAAGoEAAAOAAAAZHJzL2Uyb0RvYy54bWysVFFv0zAQfkfiP1h+Z2nG2nX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Cu97hzgCAABqBAAADgAAAAAAAAAA&#10;AAAAAAAuAgAAZHJzL2Uyb0RvYy54bWxQSwECLQAUAAYACAAAACEA/y8q6t4AAAADAQAADwAAAAAA&#10;AAAAAAAAAACSBAAAZHJzL2Rvd25yZXYueG1sUEsFBgAAAAAEAAQA8wAAAJ0FAAAAAA==&#10;" filled="t" strokecolor="gray" strokeweight="2.25pt">
                  <v:textbox inset=",0,,0">
                    <w:txbxContent>
                      <w:p w14:paraId="4DED314E" w14:textId="77777777" w:rsidR="00137C85" w:rsidRDefault="00137C8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79A87068" wp14:editId="41152006">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0EC9B1"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IKGTu3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270C1" w14:textId="77777777" w:rsidR="007D600D" w:rsidRDefault="007D600D" w:rsidP="005B2A2C">
      <w:pPr>
        <w:spacing w:line="240" w:lineRule="auto"/>
      </w:pPr>
      <w:r>
        <w:separator/>
      </w:r>
    </w:p>
  </w:footnote>
  <w:footnote w:type="continuationSeparator" w:id="0">
    <w:p w14:paraId="61CA5F94" w14:textId="77777777" w:rsidR="007D600D" w:rsidRDefault="007D600D" w:rsidP="005B2A2C">
      <w:pPr>
        <w:spacing w:line="240" w:lineRule="auto"/>
      </w:pPr>
      <w:r>
        <w:continuationSeparator/>
      </w:r>
    </w:p>
  </w:footnote>
  <w:footnote w:type="continuationNotice" w:id="1">
    <w:p w14:paraId="3B342AE1" w14:textId="77777777" w:rsidR="007D600D" w:rsidRDefault="007D600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F2404F2"/>
    <w:multiLevelType w:val="hybridMultilevel"/>
    <w:tmpl w:val="9166871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FF3070"/>
    <w:multiLevelType w:val="hybridMultilevel"/>
    <w:tmpl w:val="DBDE8C9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F584CAC"/>
    <w:multiLevelType w:val="hybridMultilevel"/>
    <w:tmpl w:val="5FD284B6"/>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6" w15:restartNumberingAfterBreak="0">
    <w:nsid w:val="665B784C"/>
    <w:multiLevelType w:val="hybridMultilevel"/>
    <w:tmpl w:val="8EB2DF6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BCC1E02"/>
    <w:multiLevelType w:val="hybridMultilevel"/>
    <w:tmpl w:val="CF14A9A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7"/>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5"/>
  </w:num>
  <w:num w:numId="17">
    <w:abstractNumId w:val="13"/>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0F7"/>
    <w:rsid w:val="000005E5"/>
    <w:rsid w:val="00013CE7"/>
    <w:rsid w:val="000460F7"/>
    <w:rsid w:val="000B4DEE"/>
    <w:rsid w:val="000C29AF"/>
    <w:rsid w:val="000C2AFC"/>
    <w:rsid w:val="000E6CD8"/>
    <w:rsid w:val="000E755B"/>
    <w:rsid w:val="0012174D"/>
    <w:rsid w:val="00137C85"/>
    <w:rsid w:val="0015551B"/>
    <w:rsid w:val="00171CAC"/>
    <w:rsid w:val="00182160"/>
    <w:rsid w:val="00194859"/>
    <w:rsid w:val="002235C0"/>
    <w:rsid w:val="002264D6"/>
    <w:rsid w:val="002618CA"/>
    <w:rsid w:val="00271714"/>
    <w:rsid w:val="002F10BA"/>
    <w:rsid w:val="002F2899"/>
    <w:rsid w:val="003222A0"/>
    <w:rsid w:val="00357EDC"/>
    <w:rsid w:val="003A0AD0"/>
    <w:rsid w:val="003B56A1"/>
    <w:rsid w:val="003C5318"/>
    <w:rsid w:val="003D3F6E"/>
    <w:rsid w:val="003D510E"/>
    <w:rsid w:val="003D5367"/>
    <w:rsid w:val="00403723"/>
    <w:rsid w:val="0044208E"/>
    <w:rsid w:val="00442B3C"/>
    <w:rsid w:val="00455B19"/>
    <w:rsid w:val="004B3A89"/>
    <w:rsid w:val="004F681F"/>
    <w:rsid w:val="005776F7"/>
    <w:rsid w:val="00577AD3"/>
    <w:rsid w:val="005B2A2C"/>
    <w:rsid w:val="005C2E9F"/>
    <w:rsid w:val="005D0952"/>
    <w:rsid w:val="005D2535"/>
    <w:rsid w:val="005F4796"/>
    <w:rsid w:val="00625ADB"/>
    <w:rsid w:val="0064069D"/>
    <w:rsid w:val="006A4646"/>
    <w:rsid w:val="006F7F9A"/>
    <w:rsid w:val="0071214C"/>
    <w:rsid w:val="0079071D"/>
    <w:rsid w:val="007D600D"/>
    <w:rsid w:val="008043CA"/>
    <w:rsid w:val="0082304A"/>
    <w:rsid w:val="009002B3"/>
    <w:rsid w:val="0090259B"/>
    <w:rsid w:val="00954851"/>
    <w:rsid w:val="00990DE1"/>
    <w:rsid w:val="009A6895"/>
    <w:rsid w:val="009D0431"/>
    <w:rsid w:val="009E1782"/>
    <w:rsid w:val="00A101A2"/>
    <w:rsid w:val="00A32831"/>
    <w:rsid w:val="00A42C28"/>
    <w:rsid w:val="00A5096E"/>
    <w:rsid w:val="00A5407C"/>
    <w:rsid w:val="00A755EF"/>
    <w:rsid w:val="00B318E6"/>
    <w:rsid w:val="00B47015"/>
    <w:rsid w:val="00B848FD"/>
    <w:rsid w:val="00BB1FE8"/>
    <w:rsid w:val="00BC483E"/>
    <w:rsid w:val="00BC58DF"/>
    <w:rsid w:val="00BC7340"/>
    <w:rsid w:val="00C64B9E"/>
    <w:rsid w:val="00C870B1"/>
    <w:rsid w:val="00CA5B75"/>
    <w:rsid w:val="00CD7BAF"/>
    <w:rsid w:val="00D17348"/>
    <w:rsid w:val="00D32848"/>
    <w:rsid w:val="00D87780"/>
    <w:rsid w:val="00DB2B03"/>
    <w:rsid w:val="00DC6E5D"/>
    <w:rsid w:val="00E167A2"/>
    <w:rsid w:val="00E9156E"/>
    <w:rsid w:val="00E94641"/>
    <w:rsid w:val="00EB4901"/>
    <w:rsid w:val="00EB6C3C"/>
    <w:rsid w:val="00EF5585"/>
    <w:rsid w:val="00F15B3D"/>
    <w:rsid w:val="00F20F69"/>
    <w:rsid w:val="00F23369"/>
    <w:rsid w:val="00F65057"/>
    <w:rsid w:val="00F85B23"/>
    <w:rsid w:val="00FA4474"/>
    <w:rsid w:val="00FA74E6"/>
    <w:rsid w:val="00FB3751"/>
    <w:rsid w:val="00FD28EB"/>
    <w:rsid w:val="00FE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C0CCC"/>
  <w15:chartTrackingRefBased/>
  <w15:docId w15:val="{BA56CD1F-F665-4889-B894-2BF22774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0460F7"/>
    <w:pPr>
      <w:keepNext/>
      <w:spacing w:before="240" w:after="60"/>
      <w:outlineLvl w:val="0"/>
    </w:pPr>
    <w:rPr>
      <w:rFonts w:eastAsiaTheme="majorEastAsia"/>
      <w:bCs/>
      <w:kern w:val="32"/>
      <w:sz w:val="32"/>
      <w:szCs w:val="32"/>
    </w:rPr>
  </w:style>
  <w:style w:type="paragraph" w:styleId="Heading2">
    <w:name w:val="heading 2"/>
    <w:basedOn w:val="Normal"/>
    <w:next w:val="Normal"/>
    <w:link w:val="Heading2Char"/>
    <w:uiPriority w:val="9"/>
    <w:unhideWhenUsed/>
    <w:qFormat/>
    <w:rsid w:val="000460F7"/>
    <w:pPr>
      <w:keepNext/>
      <w:spacing w:before="240" w:after="60"/>
      <w:outlineLvl w:val="1"/>
    </w:pPr>
    <w:rPr>
      <w:rFonts w:ascii="Times New Roman" w:eastAsiaTheme="majorEastAsia" w:hAnsi="Times New Roman"/>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0F7"/>
    <w:rPr>
      <w:rFonts w:eastAsiaTheme="majorEastAsia"/>
      <w:bCs/>
      <w:kern w:val="32"/>
      <w:sz w:val="32"/>
      <w:szCs w:val="32"/>
    </w:rPr>
  </w:style>
  <w:style w:type="character" w:customStyle="1" w:styleId="Heading2Char">
    <w:name w:val="Heading 2 Char"/>
    <w:basedOn w:val="DefaultParagraphFont"/>
    <w:link w:val="Heading2"/>
    <w:uiPriority w:val="9"/>
    <w:rsid w:val="000460F7"/>
    <w:rPr>
      <w:rFonts w:ascii="Times New Roman" w:eastAsiaTheme="majorEastAsia" w:hAnsi="Times New Roman"/>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39302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FFCA08" w:themeColor="accent1" w:shadow="1" w:frame="1"/>
        <w:left w:val="single" w:sz="2" w:space="10" w:color="FFCA08" w:themeColor="accent1" w:shadow="1" w:frame="1"/>
        <w:bottom w:val="single" w:sz="2" w:space="10" w:color="FFCA08" w:themeColor="accent1" w:shadow="1" w:frame="1"/>
        <w:right w:val="single" w:sz="2" w:space="10" w:color="FFCA08" w:themeColor="accent1" w:shadow="1" w:frame="1"/>
      </w:pBdr>
      <w:ind w:left="1152" w:right="1152"/>
    </w:pPr>
    <w:rPr>
      <w:rFonts w:cstheme="minorBidi"/>
      <w:i/>
      <w:iCs/>
      <w:color w:val="846700" w:themeColor="accent1" w:themeShade="80"/>
    </w:rPr>
  </w:style>
  <w:style w:type="character" w:styleId="Hyperlink">
    <w:name w:val="Hyperlink"/>
    <w:basedOn w:val="DefaultParagraphFont"/>
    <w:uiPriority w:val="99"/>
    <w:unhideWhenUsed/>
    <w:rsid w:val="000005E5"/>
    <w:rPr>
      <w:color w:val="773709" w:themeColor="accent4" w:themeShade="80"/>
      <w:u w:val="single"/>
    </w:rPr>
  </w:style>
  <w:style w:type="character" w:styleId="PlaceholderText">
    <w:name w:val="Placeholder Text"/>
    <w:basedOn w:val="DefaultParagraphFont"/>
    <w:uiPriority w:val="99"/>
    <w:semiHidden/>
    <w:rsid w:val="000005E5"/>
    <w:rPr>
      <w:color w:val="2A231F" w:themeColor="text2" w:themeShade="BF"/>
    </w:rPr>
  </w:style>
  <w:style w:type="paragraph" w:styleId="ListParagraph">
    <w:name w:val="List Paragraph"/>
    <w:basedOn w:val="Normal"/>
    <w:uiPriority w:val="34"/>
    <w:unhideWhenUsed/>
    <w:qFormat/>
    <w:rsid w:val="000460F7"/>
    <w:pPr>
      <w:ind w:left="720"/>
      <w:contextualSpacing/>
    </w:pPr>
  </w:style>
  <w:style w:type="paragraph" w:styleId="TOC1">
    <w:name w:val="toc 1"/>
    <w:basedOn w:val="Normal"/>
    <w:next w:val="Normal"/>
    <w:autoRedefine/>
    <w:uiPriority w:val="39"/>
    <w:unhideWhenUsed/>
    <w:rsid w:val="005B2A2C"/>
    <w:pPr>
      <w:spacing w:after="100"/>
    </w:pPr>
  </w:style>
  <w:style w:type="paragraph" w:styleId="TOC2">
    <w:name w:val="toc 2"/>
    <w:basedOn w:val="Normal"/>
    <w:next w:val="Normal"/>
    <w:autoRedefine/>
    <w:uiPriority w:val="39"/>
    <w:unhideWhenUsed/>
    <w:rsid w:val="005B2A2C"/>
    <w:pPr>
      <w:spacing w:after="100"/>
      <w:ind w:left="240"/>
    </w:pPr>
  </w:style>
  <w:style w:type="paragraph" w:styleId="Header">
    <w:name w:val="header"/>
    <w:basedOn w:val="Normal"/>
    <w:link w:val="HeaderChar"/>
    <w:uiPriority w:val="99"/>
    <w:unhideWhenUsed/>
    <w:rsid w:val="005B2A2C"/>
    <w:pPr>
      <w:tabs>
        <w:tab w:val="center" w:pos="4513"/>
        <w:tab w:val="right" w:pos="9026"/>
      </w:tabs>
      <w:spacing w:line="240" w:lineRule="auto"/>
    </w:pPr>
  </w:style>
  <w:style w:type="character" w:customStyle="1" w:styleId="HeaderChar">
    <w:name w:val="Header Char"/>
    <w:basedOn w:val="DefaultParagraphFont"/>
    <w:link w:val="Header"/>
    <w:uiPriority w:val="99"/>
    <w:rsid w:val="005B2A2C"/>
  </w:style>
  <w:style w:type="paragraph" w:styleId="Footer">
    <w:name w:val="footer"/>
    <w:basedOn w:val="Normal"/>
    <w:link w:val="FooterChar"/>
    <w:uiPriority w:val="99"/>
    <w:unhideWhenUsed/>
    <w:rsid w:val="005B2A2C"/>
    <w:pPr>
      <w:tabs>
        <w:tab w:val="center" w:pos="4513"/>
        <w:tab w:val="right" w:pos="9026"/>
      </w:tabs>
      <w:spacing w:line="240" w:lineRule="auto"/>
    </w:pPr>
  </w:style>
  <w:style w:type="character" w:customStyle="1" w:styleId="FooterChar">
    <w:name w:val="Footer Char"/>
    <w:basedOn w:val="DefaultParagraphFont"/>
    <w:link w:val="Footer"/>
    <w:uiPriority w:val="99"/>
    <w:rsid w:val="005B2A2C"/>
  </w:style>
  <w:style w:type="paragraph" w:styleId="Bibliography">
    <w:name w:val="Bibliography"/>
    <w:basedOn w:val="Normal"/>
    <w:next w:val="Normal"/>
    <w:uiPriority w:val="37"/>
    <w:unhideWhenUsed/>
    <w:rsid w:val="002235C0"/>
  </w:style>
  <w:style w:type="paragraph" w:styleId="Revision">
    <w:name w:val="Revision"/>
    <w:hidden/>
    <w:uiPriority w:val="99"/>
    <w:semiHidden/>
    <w:rsid w:val="003D3F6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95">
      <w:bodyDiv w:val="1"/>
      <w:marLeft w:val="0"/>
      <w:marRight w:val="0"/>
      <w:marTop w:val="0"/>
      <w:marBottom w:val="0"/>
      <w:divBdr>
        <w:top w:val="none" w:sz="0" w:space="0" w:color="auto"/>
        <w:left w:val="none" w:sz="0" w:space="0" w:color="auto"/>
        <w:bottom w:val="none" w:sz="0" w:space="0" w:color="auto"/>
        <w:right w:val="none" w:sz="0" w:space="0" w:color="auto"/>
      </w:divBdr>
    </w:div>
    <w:div w:id="38550535">
      <w:bodyDiv w:val="1"/>
      <w:marLeft w:val="0"/>
      <w:marRight w:val="0"/>
      <w:marTop w:val="0"/>
      <w:marBottom w:val="0"/>
      <w:divBdr>
        <w:top w:val="none" w:sz="0" w:space="0" w:color="auto"/>
        <w:left w:val="none" w:sz="0" w:space="0" w:color="auto"/>
        <w:bottom w:val="none" w:sz="0" w:space="0" w:color="auto"/>
        <w:right w:val="none" w:sz="0" w:space="0" w:color="auto"/>
      </w:divBdr>
    </w:div>
    <w:div w:id="283971987">
      <w:bodyDiv w:val="1"/>
      <w:marLeft w:val="0"/>
      <w:marRight w:val="0"/>
      <w:marTop w:val="0"/>
      <w:marBottom w:val="0"/>
      <w:divBdr>
        <w:top w:val="none" w:sz="0" w:space="0" w:color="auto"/>
        <w:left w:val="none" w:sz="0" w:space="0" w:color="auto"/>
        <w:bottom w:val="none" w:sz="0" w:space="0" w:color="auto"/>
        <w:right w:val="none" w:sz="0" w:space="0" w:color="auto"/>
      </w:divBdr>
    </w:div>
    <w:div w:id="299380717">
      <w:bodyDiv w:val="1"/>
      <w:marLeft w:val="0"/>
      <w:marRight w:val="0"/>
      <w:marTop w:val="0"/>
      <w:marBottom w:val="0"/>
      <w:divBdr>
        <w:top w:val="none" w:sz="0" w:space="0" w:color="auto"/>
        <w:left w:val="none" w:sz="0" w:space="0" w:color="auto"/>
        <w:bottom w:val="none" w:sz="0" w:space="0" w:color="auto"/>
        <w:right w:val="none" w:sz="0" w:space="0" w:color="auto"/>
      </w:divBdr>
    </w:div>
    <w:div w:id="563292635">
      <w:bodyDiv w:val="1"/>
      <w:marLeft w:val="0"/>
      <w:marRight w:val="0"/>
      <w:marTop w:val="0"/>
      <w:marBottom w:val="0"/>
      <w:divBdr>
        <w:top w:val="none" w:sz="0" w:space="0" w:color="auto"/>
        <w:left w:val="none" w:sz="0" w:space="0" w:color="auto"/>
        <w:bottom w:val="none" w:sz="0" w:space="0" w:color="auto"/>
        <w:right w:val="none" w:sz="0" w:space="0" w:color="auto"/>
      </w:divBdr>
    </w:div>
    <w:div w:id="845024289">
      <w:bodyDiv w:val="1"/>
      <w:marLeft w:val="0"/>
      <w:marRight w:val="0"/>
      <w:marTop w:val="0"/>
      <w:marBottom w:val="0"/>
      <w:divBdr>
        <w:top w:val="none" w:sz="0" w:space="0" w:color="auto"/>
        <w:left w:val="none" w:sz="0" w:space="0" w:color="auto"/>
        <w:bottom w:val="none" w:sz="0" w:space="0" w:color="auto"/>
        <w:right w:val="none" w:sz="0" w:space="0" w:color="auto"/>
      </w:divBdr>
    </w:div>
    <w:div w:id="870145522">
      <w:bodyDiv w:val="1"/>
      <w:marLeft w:val="0"/>
      <w:marRight w:val="0"/>
      <w:marTop w:val="0"/>
      <w:marBottom w:val="0"/>
      <w:divBdr>
        <w:top w:val="none" w:sz="0" w:space="0" w:color="auto"/>
        <w:left w:val="none" w:sz="0" w:space="0" w:color="auto"/>
        <w:bottom w:val="none" w:sz="0" w:space="0" w:color="auto"/>
        <w:right w:val="none" w:sz="0" w:space="0" w:color="auto"/>
      </w:divBdr>
    </w:div>
    <w:div w:id="1166088885">
      <w:bodyDiv w:val="1"/>
      <w:marLeft w:val="0"/>
      <w:marRight w:val="0"/>
      <w:marTop w:val="0"/>
      <w:marBottom w:val="0"/>
      <w:divBdr>
        <w:top w:val="none" w:sz="0" w:space="0" w:color="auto"/>
        <w:left w:val="none" w:sz="0" w:space="0" w:color="auto"/>
        <w:bottom w:val="none" w:sz="0" w:space="0" w:color="auto"/>
        <w:right w:val="none" w:sz="0" w:space="0" w:color="auto"/>
      </w:divBdr>
    </w:div>
    <w:div w:id="1211113195">
      <w:bodyDiv w:val="1"/>
      <w:marLeft w:val="0"/>
      <w:marRight w:val="0"/>
      <w:marTop w:val="0"/>
      <w:marBottom w:val="0"/>
      <w:divBdr>
        <w:top w:val="none" w:sz="0" w:space="0" w:color="auto"/>
        <w:left w:val="none" w:sz="0" w:space="0" w:color="auto"/>
        <w:bottom w:val="none" w:sz="0" w:space="0" w:color="auto"/>
        <w:right w:val="none" w:sz="0" w:space="0" w:color="auto"/>
      </w:divBdr>
    </w:div>
    <w:div w:id="1349065143">
      <w:bodyDiv w:val="1"/>
      <w:marLeft w:val="0"/>
      <w:marRight w:val="0"/>
      <w:marTop w:val="0"/>
      <w:marBottom w:val="0"/>
      <w:divBdr>
        <w:top w:val="none" w:sz="0" w:space="0" w:color="auto"/>
        <w:left w:val="none" w:sz="0" w:space="0" w:color="auto"/>
        <w:bottom w:val="none" w:sz="0" w:space="0" w:color="auto"/>
        <w:right w:val="none" w:sz="0" w:space="0" w:color="auto"/>
      </w:divBdr>
    </w:div>
    <w:div w:id="1413045029">
      <w:bodyDiv w:val="1"/>
      <w:marLeft w:val="0"/>
      <w:marRight w:val="0"/>
      <w:marTop w:val="0"/>
      <w:marBottom w:val="0"/>
      <w:divBdr>
        <w:top w:val="none" w:sz="0" w:space="0" w:color="auto"/>
        <w:left w:val="none" w:sz="0" w:space="0" w:color="auto"/>
        <w:bottom w:val="none" w:sz="0" w:space="0" w:color="auto"/>
        <w:right w:val="none" w:sz="0" w:space="0" w:color="auto"/>
      </w:divBdr>
    </w:div>
    <w:div w:id="1952858334">
      <w:bodyDiv w:val="1"/>
      <w:marLeft w:val="0"/>
      <w:marRight w:val="0"/>
      <w:marTop w:val="0"/>
      <w:marBottom w:val="0"/>
      <w:divBdr>
        <w:top w:val="none" w:sz="0" w:space="0" w:color="auto"/>
        <w:left w:val="none" w:sz="0" w:space="0" w:color="auto"/>
        <w:bottom w:val="none" w:sz="0" w:space="0" w:color="auto"/>
        <w:right w:val="none" w:sz="0" w:space="0" w:color="auto"/>
      </w:divBdr>
    </w:div>
    <w:div w:id="212634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v\AppData\Roaming\Microsoft\Templates\Classic%20double%20spaced%20(blank).dotx" TargetMode="Externa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Lui21</b:Tag>
    <b:SourceType>InternetSite</b:SourceType>
    <b:Guid>{94311A83-9BC2-49BD-9C57-5A090CFA4553}</b:Guid>
    <b:Author>
      <b:Author>
        <b:Corporate>Luis</b:Corporate>
      </b:Author>
    </b:Author>
    <b:Title>humancapitalsite</b:Title>
    <b:Year>2021</b:Year>
    <b:Month>01</b:Month>
    <b:Day>19</b:Day>
    <b:URL>https://humancapitalsite.com/?p=2754</b:URL>
    <b:RefOrder>1</b:RefOrder>
  </b:Source>
  <b:Source>
    <b:Tag>Lui211</b:Tag>
    <b:SourceType>InternetSite</b:SourceType>
    <b:Guid>{CFAF61DC-8DA3-4E2F-B9A1-2E7D635F84C2}</b:Guid>
    <b:Author>
      <b:Author>
        <b:Corporate>Luis</b:Corporate>
      </b:Author>
    </b:Author>
    <b:Title>QUÉ ES UN KPI?</b:Title>
    <b:InternetSiteTitle>humancapitalsite</b:InternetSiteTitle>
    <b:Year>2021</b:Year>
    <b:Month>01</b:Month>
    <b:Day>19</b:Day>
    <b:URL>https://humancapitalsite.com/?p=2754</b:URL>
    <b:RefOrder>2</b:RefOrder>
  </b:Source>
  <b:Source>
    <b:Tag>Man17</b:Tag>
    <b:SourceType>InternetSite</b:SourceType>
    <b:Guid>{6F22B6A7-E2F9-4E88-B826-3865915C4BEA}</b:Guid>
    <b:Author>
      <b:Author>
        <b:Corporate>Manuel Porras Blanco</b:Corporate>
      </b:Author>
    </b:Author>
    <b:Title>KPI’s ¿Qué son, para qué sirven y por qué y cómo utilizarlos?</b:Title>
    <b:InternetSiteTitle>Logicalis</b:InternetSiteTitle>
    <b:Year>2017</b:Year>
    <b:Month>09</b:Month>
    <b:Day>29</b:Day>
    <b:URL>https://blog.es.logicalis.com/analytics/kpis-qu%C3%A9-son-para-qu%C3%A9-sirven-y-por-qu%C3%A9-y-c%C3%B3mo-utilizarlos</b:URL>
    <b:RefOrder>3</b:RefOrder>
  </b:Source>
  <b:Source>
    <b:Tag>KRo20</b:Tag>
    <b:SourceType>InternetSite</b:SourceType>
    <b:Guid>{1D86C406-F9BA-454A-A3C2-D87D8B399897}</b:Guid>
    <b:Author>
      <b:Author>
        <b:NameList>
          <b:Person>
            <b:Last>Medina</b:Last>
            <b:First>K.</b:First>
            <b:Middle>Rosgaby</b:Middle>
          </b:Person>
        </b:NameList>
      </b:Author>
    </b:Author>
    <b:Title>66 ejemplos de KPIs para medir el rendimiento de tu empresa</b:Title>
    <b:InternetSiteTitle>branch</b:InternetSiteTitle>
    <b:Year>2020</b:Year>
    <b:Month>02</b:Month>
    <b:Day>23</b:Day>
    <b:URL>https://branch.com.co/marketing-digital/66-ejemplos-de-kpis-para-medir-el-rendimiento-de-tu-empresa/</b:URL>
    <b:RefOrder>4</b:RefOrder>
  </b:Source>
</b:Sources>
</file>

<file path=customXml/itemProps1.xml><?xml version="1.0" encoding="utf-8"?>
<ds:datastoreItem xmlns:ds="http://schemas.openxmlformats.org/officeDocument/2006/customXml" ds:itemID="{6C92F473-AC39-4FED-A2EB-ADFA1D64E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16</TotalTime>
  <Pages>7</Pages>
  <Words>626</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Vargas Huertas</dc:creator>
  <cp:lastModifiedBy>Maiana Vargas Huertas</cp:lastModifiedBy>
  <cp:revision>2</cp:revision>
  <dcterms:created xsi:type="dcterms:W3CDTF">2021-04-27T03:03:00Z</dcterms:created>
  <dcterms:modified xsi:type="dcterms:W3CDTF">2021-04-27T03:03:00Z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